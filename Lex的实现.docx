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8EE86" w14:textId="77777777" w:rsidR="00D214F1" w:rsidRDefault="00C84E24" w:rsidP="00C334D9">
      <w:pPr>
        <w:pStyle w:val="a4"/>
      </w:pPr>
      <w:r>
        <w:rPr>
          <w:rFonts w:hint="eastAsia"/>
        </w:rPr>
        <w:t>Lex</w:t>
      </w:r>
      <w:r>
        <w:rPr>
          <w:rFonts w:hint="eastAsia"/>
        </w:rPr>
        <w:t>的实现</w:t>
      </w:r>
    </w:p>
    <w:p w14:paraId="40136ABD" w14:textId="77777777" w:rsidR="00C84E24" w:rsidRDefault="00C84E24" w:rsidP="00C334D9">
      <w:pPr>
        <w:jc w:val="center"/>
      </w:pPr>
      <w:r>
        <w:rPr>
          <w:rFonts w:hint="eastAsia"/>
        </w:rPr>
        <w:t xml:space="preserve">09009331 </w:t>
      </w:r>
      <w:r>
        <w:rPr>
          <w:rFonts w:hint="eastAsia"/>
        </w:rPr>
        <w:t>赵成</w:t>
      </w:r>
    </w:p>
    <w:p w14:paraId="43F2A941" w14:textId="77777777" w:rsidR="00C84E24" w:rsidRDefault="00C84E24"/>
    <w:p w14:paraId="4F53FF39" w14:textId="09D093FC" w:rsidR="00C84E24" w:rsidRPr="00382C36" w:rsidRDefault="00C84E24">
      <w:pPr>
        <w:rPr>
          <w:b/>
        </w:rPr>
      </w:pPr>
      <w:r w:rsidRPr="00382C36">
        <w:rPr>
          <w:rFonts w:hint="eastAsia"/>
          <w:b/>
        </w:rPr>
        <w:t>一、综述</w:t>
      </w:r>
    </w:p>
    <w:p w14:paraId="64731B07" w14:textId="77777777" w:rsidR="00C84E24" w:rsidRDefault="00C84E24" w:rsidP="006259E0">
      <w:pPr>
        <w:ind w:firstLineChars="202" w:firstLine="424"/>
      </w:pPr>
      <w:r>
        <w:rPr>
          <w:rFonts w:hint="eastAsia"/>
        </w:rPr>
        <w:t>Lex</w:t>
      </w:r>
      <w:r>
        <w:rPr>
          <w:rFonts w:hint="eastAsia"/>
        </w:rPr>
        <w:t>是一种自动词法分析器，可以根据输入的规则来自动生成解析词法的程序源代码。这里用实现了</w:t>
      </w:r>
      <w:r>
        <w:rPr>
          <w:rFonts w:hint="eastAsia"/>
        </w:rPr>
        <w:t>C++</w:t>
      </w:r>
      <w:r>
        <w:rPr>
          <w:rFonts w:hint="eastAsia"/>
        </w:rPr>
        <w:t>实现了一个简单的</w:t>
      </w:r>
      <w:r>
        <w:rPr>
          <w:rFonts w:hint="eastAsia"/>
        </w:rPr>
        <w:t>Lex</w:t>
      </w:r>
      <w:r>
        <w:rPr>
          <w:rFonts w:hint="eastAsia"/>
        </w:rPr>
        <w:t>，主要包括下面几个部分：</w:t>
      </w:r>
    </w:p>
    <w:p w14:paraId="2EE0B5E8" w14:textId="77777777" w:rsidR="00C84E24" w:rsidRDefault="00C84E24" w:rsidP="00382C36">
      <w:pPr>
        <w:pStyle w:val="a3"/>
        <w:numPr>
          <w:ilvl w:val="0"/>
          <w:numId w:val="1"/>
        </w:numPr>
        <w:ind w:left="0" w:firstLineChars="202" w:firstLine="424"/>
      </w:pPr>
      <w:r>
        <w:rPr>
          <w:rFonts w:hint="eastAsia"/>
        </w:rPr>
        <w:t>正则表达式词法分析器</w:t>
      </w:r>
    </w:p>
    <w:p w14:paraId="7DAF615D" w14:textId="7D2DDDF2" w:rsidR="00C84E24" w:rsidRDefault="008E49C5" w:rsidP="00382C36">
      <w:pPr>
        <w:pStyle w:val="a3"/>
        <w:numPr>
          <w:ilvl w:val="0"/>
          <w:numId w:val="1"/>
        </w:numPr>
        <w:ind w:left="0" w:firstLineChars="202" w:firstLine="424"/>
      </w:pPr>
      <w:r>
        <w:rPr>
          <w:rFonts w:hint="eastAsia"/>
        </w:rPr>
        <w:t>正则表达式解析</w:t>
      </w:r>
    </w:p>
    <w:p w14:paraId="4C37360E" w14:textId="77777777" w:rsidR="00C84E24" w:rsidRDefault="00C84E24" w:rsidP="00382C36">
      <w:pPr>
        <w:pStyle w:val="a3"/>
        <w:numPr>
          <w:ilvl w:val="0"/>
          <w:numId w:val="1"/>
        </w:numPr>
        <w:ind w:left="0" w:firstLineChars="202" w:firstLine="424"/>
      </w:pPr>
      <w:r>
        <w:rPr>
          <w:rFonts w:hint="eastAsia"/>
        </w:rPr>
        <w:t>正则表达式向</w:t>
      </w:r>
      <w:r>
        <w:rPr>
          <w:rFonts w:hint="eastAsia"/>
        </w:rPr>
        <w:t>DFA</w:t>
      </w:r>
      <w:r>
        <w:rPr>
          <w:rFonts w:hint="eastAsia"/>
        </w:rPr>
        <w:t>转换</w:t>
      </w:r>
    </w:p>
    <w:p w14:paraId="0A68B54B" w14:textId="239EFA4F" w:rsidR="00C84E24" w:rsidRDefault="00C84E24" w:rsidP="00382C36">
      <w:pPr>
        <w:pStyle w:val="a3"/>
        <w:numPr>
          <w:ilvl w:val="0"/>
          <w:numId w:val="1"/>
        </w:numPr>
        <w:ind w:left="0" w:firstLineChars="202" w:firstLine="424"/>
      </w:pPr>
      <w:r>
        <w:rPr>
          <w:rFonts w:hint="eastAsia"/>
        </w:rPr>
        <w:t>由</w:t>
      </w:r>
      <w:r>
        <w:rPr>
          <w:rFonts w:hint="eastAsia"/>
        </w:rPr>
        <w:t>DFA</w:t>
      </w:r>
      <w:r w:rsidR="00413590">
        <w:rPr>
          <w:rFonts w:hint="eastAsia"/>
        </w:rPr>
        <w:t>自动</w:t>
      </w:r>
      <w:r>
        <w:rPr>
          <w:rFonts w:hint="eastAsia"/>
        </w:rPr>
        <w:t>生成</w:t>
      </w:r>
      <w:r w:rsidR="00413590">
        <w:rPr>
          <w:rFonts w:hint="eastAsia"/>
        </w:rPr>
        <w:t>词法解析程序</w:t>
      </w:r>
    </w:p>
    <w:p w14:paraId="0A561D62" w14:textId="3894AC15" w:rsidR="00563D4F" w:rsidRDefault="00563D4F" w:rsidP="00563D4F">
      <w:pPr>
        <w:pStyle w:val="a3"/>
        <w:numPr>
          <w:ilvl w:val="0"/>
          <w:numId w:val="1"/>
        </w:numPr>
        <w:ind w:left="0" w:firstLineChars="202" w:firstLine="424"/>
      </w:pPr>
      <w:r>
        <w:rPr>
          <w:rFonts w:hint="eastAsia"/>
        </w:rPr>
        <w:t>Lex</w:t>
      </w:r>
      <w:r>
        <w:rPr>
          <w:rFonts w:hint="eastAsia"/>
        </w:rPr>
        <w:t>规则文件解析器</w:t>
      </w:r>
    </w:p>
    <w:p w14:paraId="24F56E89" w14:textId="77777777" w:rsidR="00413590" w:rsidRDefault="00413590" w:rsidP="00413590"/>
    <w:p w14:paraId="55A0FECD" w14:textId="419AB4AA" w:rsidR="00413590" w:rsidRPr="00382C36" w:rsidRDefault="00413590" w:rsidP="00413590">
      <w:pPr>
        <w:rPr>
          <w:b/>
        </w:rPr>
      </w:pPr>
      <w:r w:rsidRPr="00382C36">
        <w:rPr>
          <w:rFonts w:hint="eastAsia"/>
          <w:b/>
        </w:rPr>
        <w:t>二、正则表达式词法分析器</w:t>
      </w:r>
    </w:p>
    <w:p w14:paraId="33181005" w14:textId="67BC247C" w:rsidR="006259E0" w:rsidRDefault="006259E0" w:rsidP="008E49C5">
      <w:pPr>
        <w:ind w:firstLine="426"/>
      </w:pPr>
      <w:r>
        <w:rPr>
          <w:rFonts w:hint="eastAsia"/>
        </w:rPr>
        <w:t>该部分代码在</w:t>
      </w:r>
      <w:r>
        <w:rPr>
          <w:rFonts w:hint="eastAsia"/>
        </w:rPr>
        <w:t>reg_lexer.h</w:t>
      </w:r>
      <w:r>
        <w:rPr>
          <w:rFonts w:hint="eastAsia"/>
        </w:rPr>
        <w:t>与</w:t>
      </w:r>
      <w:r>
        <w:rPr>
          <w:rFonts w:hint="eastAsia"/>
        </w:rPr>
        <w:t>reg_lexer.cc</w:t>
      </w:r>
      <w:r>
        <w:rPr>
          <w:rFonts w:hint="eastAsia"/>
        </w:rPr>
        <w:t>中。</w:t>
      </w:r>
    </w:p>
    <w:p w14:paraId="37D0A7D4" w14:textId="2910B2F3" w:rsidR="00382C36" w:rsidRDefault="00382C36" w:rsidP="008E49C5">
      <w:pPr>
        <w:ind w:firstLine="426"/>
      </w:pPr>
      <w:r>
        <w:rPr>
          <w:rFonts w:hint="eastAsia"/>
        </w:rPr>
        <w:t>这里实现的正则表达式的词法单元，包含下面这几个部分：</w:t>
      </w:r>
    </w:p>
    <w:p w14:paraId="00ADD6E5" w14:textId="79DD9F5F" w:rsidR="00382C36" w:rsidRDefault="00382C36" w:rsidP="008E49C5">
      <w:pPr>
        <w:pStyle w:val="a3"/>
        <w:numPr>
          <w:ilvl w:val="0"/>
          <w:numId w:val="2"/>
        </w:numPr>
        <w:ind w:left="0" w:firstLineChars="0" w:firstLine="426"/>
      </w:pPr>
      <w:r>
        <w:rPr>
          <w:rFonts w:hint="eastAsia"/>
        </w:rPr>
        <w:t>引用已有定义，如</w:t>
      </w:r>
      <w:r>
        <w:rPr>
          <w:rFonts w:hint="eastAsia"/>
        </w:rPr>
        <w:t>{number}</w:t>
      </w:r>
    </w:p>
    <w:p w14:paraId="46380A81" w14:textId="031AFCE2" w:rsidR="00382C36" w:rsidRDefault="00382C36" w:rsidP="008E49C5">
      <w:pPr>
        <w:pStyle w:val="a3"/>
        <w:numPr>
          <w:ilvl w:val="0"/>
          <w:numId w:val="2"/>
        </w:numPr>
        <w:ind w:left="0" w:firstLineChars="0" w:firstLine="426"/>
      </w:pPr>
      <w:r>
        <w:rPr>
          <w:rFonts w:hint="eastAsia"/>
        </w:rPr>
        <w:t>集合，如</w:t>
      </w:r>
      <w:r>
        <w:rPr>
          <w:rFonts w:hint="eastAsia"/>
        </w:rPr>
        <w:t>[a-z]</w:t>
      </w:r>
      <w:r>
        <w:rPr>
          <w:rFonts w:hint="eastAsia"/>
        </w:rPr>
        <w:t>。其中，如果存在“</w:t>
      </w:r>
      <w:r>
        <w:rPr>
          <w:rFonts w:hint="eastAsia"/>
        </w:rPr>
        <w:t>-</w:t>
      </w:r>
      <w:r>
        <w:rPr>
          <w:rFonts w:hint="eastAsia"/>
        </w:rPr>
        <w:t>”符号，就以两边元素为左右边界，把之间全部元素加入集合中，对于其他字符直接加入集合中。比如</w:t>
      </w:r>
      <w:r>
        <w:rPr>
          <w:rFonts w:hint="eastAsia"/>
        </w:rPr>
        <w:t>[0-9A]</w:t>
      </w:r>
      <w:r>
        <w:rPr>
          <w:rFonts w:hint="eastAsia"/>
        </w:rPr>
        <w:t>就包含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3D641868" w14:textId="5AB7540A" w:rsidR="00382C36" w:rsidRDefault="00382C36" w:rsidP="008E49C5">
      <w:pPr>
        <w:pStyle w:val="a3"/>
        <w:numPr>
          <w:ilvl w:val="0"/>
          <w:numId w:val="2"/>
        </w:numPr>
        <w:ind w:left="0" w:firstLineChars="0" w:firstLine="426"/>
      </w:pPr>
      <w:r>
        <w:rPr>
          <w:rFonts w:hint="eastAsia"/>
        </w:rPr>
        <w:t>字符串，如</w:t>
      </w:r>
      <w:r>
        <w:t>”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，引号内的内容作为整体看待，不进行正则表达式解析</w:t>
      </w:r>
    </w:p>
    <w:p w14:paraId="461FE5CA" w14:textId="261C80FA" w:rsidR="00382C36" w:rsidRDefault="00382C36" w:rsidP="008E49C5">
      <w:pPr>
        <w:pStyle w:val="a3"/>
        <w:numPr>
          <w:ilvl w:val="0"/>
          <w:numId w:val="2"/>
        </w:numPr>
        <w:ind w:left="0" w:firstLineChars="0" w:firstLine="426"/>
      </w:pPr>
      <w:r>
        <w:rPr>
          <w:rFonts w:hint="eastAsia"/>
        </w:rPr>
        <w:t>特殊符号，包括</w:t>
      </w:r>
      <w:r>
        <w:rPr>
          <w:rFonts w:hint="eastAsia"/>
        </w:rPr>
        <w:t>*</w:t>
      </w:r>
      <w:r>
        <w:rPr>
          <w:rFonts w:hint="eastAsia"/>
        </w:rPr>
        <w:t>、</w:t>
      </w:r>
      <w:r w:rsidR="00D02649">
        <w:rPr>
          <w:rFonts w:hint="eastAsia"/>
        </w:rPr>
        <w:t>|</w:t>
      </w:r>
      <w:r w:rsidR="00D02649">
        <w:rPr>
          <w:rFonts w:hint="eastAsia"/>
        </w:rPr>
        <w:t>、</w:t>
      </w:r>
      <w:r w:rsidR="00D02649">
        <w:rPr>
          <w:rFonts w:hint="eastAsia"/>
        </w:rPr>
        <w:t>+</w:t>
      </w:r>
      <w:r w:rsidR="00D02649">
        <w:rPr>
          <w:rFonts w:hint="eastAsia"/>
        </w:rPr>
        <w:t>、？、（、）和</w:t>
      </w:r>
      <w:r w:rsidR="00D02649">
        <w:rPr>
          <w:rFonts w:hint="eastAsia"/>
        </w:rPr>
        <w:t>$</w:t>
      </w:r>
    </w:p>
    <w:p w14:paraId="2E8CC678" w14:textId="1E153EC5" w:rsidR="00D02649" w:rsidRDefault="00D02649" w:rsidP="008E49C5">
      <w:pPr>
        <w:pStyle w:val="a3"/>
        <w:numPr>
          <w:ilvl w:val="0"/>
          <w:numId w:val="2"/>
        </w:numPr>
        <w:ind w:left="0" w:firstLineChars="0" w:firstLine="426"/>
      </w:pPr>
      <w:r>
        <w:rPr>
          <w:rFonts w:hint="eastAsia"/>
        </w:rPr>
        <w:t>字符，除特殊符号外的所有</w:t>
      </w:r>
      <w:r>
        <w:rPr>
          <w:rFonts w:hint="eastAsia"/>
        </w:rPr>
        <w:t>ASCII</w:t>
      </w:r>
      <w:r>
        <w:rPr>
          <w:rFonts w:hint="eastAsia"/>
        </w:rPr>
        <w:t>字符</w:t>
      </w:r>
      <w:r w:rsidR="009D17E6">
        <w:rPr>
          <w:rFonts w:hint="eastAsia"/>
        </w:rPr>
        <w:t>。对于“</w:t>
      </w:r>
      <w:r w:rsidR="009D17E6">
        <w:rPr>
          <w:rFonts w:hint="eastAsia"/>
        </w:rPr>
        <w:t>\</w:t>
      </w:r>
      <w:r w:rsidR="009D17E6">
        <w:rPr>
          <w:rFonts w:hint="eastAsia"/>
        </w:rPr>
        <w:t>”开头的字符进行转义，转义风格与</w:t>
      </w:r>
      <w:r w:rsidR="009D17E6">
        <w:rPr>
          <w:rFonts w:hint="eastAsia"/>
        </w:rPr>
        <w:t>C</w:t>
      </w:r>
      <w:r w:rsidR="009D17E6">
        <w:rPr>
          <w:rFonts w:hint="eastAsia"/>
        </w:rPr>
        <w:t>一致</w:t>
      </w:r>
    </w:p>
    <w:p w14:paraId="0E211360" w14:textId="21E63B92" w:rsidR="009D17E6" w:rsidRDefault="009D17E6" w:rsidP="008E49C5">
      <w:pPr>
        <w:ind w:firstLine="426"/>
      </w:pPr>
      <w:r>
        <w:rPr>
          <w:rFonts w:hint="eastAsia"/>
        </w:rPr>
        <w:t>正则表达式词法分析器的实现采用手写进行字符串匹配的方式实现，比较简单。</w:t>
      </w:r>
      <w:r w:rsidR="00E13E78">
        <w:rPr>
          <w:rFonts w:hint="eastAsia"/>
        </w:rPr>
        <w:t>每个词法单元用</w:t>
      </w:r>
      <w:r w:rsidR="00E13E78">
        <w:rPr>
          <w:rFonts w:hint="eastAsia"/>
        </w:rPr>
        <w:t>Token</w:t>
      </w:r>
      <w:r w:rsidR="00E13E78">
        <w:rPr>
          <w:rFonts w:hint="eastAsia"/>
        </w:rPr>
        <w:t>类型表示。</w:t>
      </w:r>
    </w:p>
    <w:p w14:paraId="4DCDFA76" w14:textId="77777777" w:rsidR="008E49C5" w:rsidRDefault="008E49C5" w:rsidP="00E13E78"/>
    <w:p w14:paraId="720E5130" w14:textId="7F1A3464" w:rsidR="008E49C5" w:rsidRPr="00E55A55" w:rsidRDefault="00E55A55" w:rsidP="00E55A55">
      <w:pPr>
        <w:rPr>
          <w:b/>
        </w:rPr>
      </w:pPr>
      <w:r w:rsidRPr="00E55A55">
        <w:rPr>
          <w:rFonts w:hint="eastAsia"/>
          <w:b/>
        </w:rPr>
        <w:t>三、</w:t>
      </w:r>
      <w:r w:rsidR="00D94C4A" w:rsidRPr="00E55A55">
        <w:rPr>
          <w:rFonts w:hint="eastAsia"/>
          <w:b/>
        </w:rPr>
        <w:t>正则表达式解析</w:t>
      </w:r>
    </w:p>
    <w:p w14:paraId="2088539A" w14:textId="5E14D3F4" w:rsidR="00D94C4A" w:rsidRDefault="00D94C4A" w:rsidP="008E49C5">
      <w:pPr>
        <w:ind w:firstLine="426"/>
      </w:pPr>
      <w:r>
        <w:rPr>
          <w:rFonts w:hint="eastAsia"/>
        </w:rPr>
        <w:t>该部分代码在</w:t>
      </w:r>
      <w:r w:rsidR="00E55A55">
        <w:rPr>
          <w:rFonts w:hint="eastAsia"/>
        </w:rPr>
        <w:t>reg_parser.h</w:t>
      </w:r>
      <w:r w:rsidR="00E55A55">
        <w:rPr>
          <w:rFonts w:hint="eastAsia"/>
        </w:rPr>
        <w:t>与</w:t>
      </w:r>
      <w:r w:rsidR="00E55A55">
        <w:rPr>
          <w:rFonts w:hint="eastAsia"/>
        </w:rPr>
        <w:t>reg_parser.cc</w:t>
      </w:r>
      <w:r w:rsidR="00E55A55">
        <w:rPr>
          <w:rFonts w:hint="eastAsia"/>
        </w:rPr>
        <w:t>中。</w:t>
      </w:r>
    </w:p>
    <w:p w14:paraId="1B8B6D82" w14:textId="52B24C64" w:rsidR="00BF6B2A" w:rsidRDefault="00BF6B2A" w:rsidP="008E49C5">
      <w:pPr>
        <w:ind w:firstLine="426"/>
      </w:pPr>
      <w:r>
        <w:rPr>
          <w:rFonts w:hint="eastAsia"/>
        </w:rPr>
        <w:t>实现的正则表达式文法表示为</w:t>
      </w:r>
    </w:p>
    <w:p w14:paraId="2F9A57F8" w14:textId="77777777" w:rsidR="000555E7" w:rsidRDefault="000555E7" w:rsidP="008E49C5">
      <w:pPr>
        <w:ind w:firstLine="426"/>
        <w:rPr>
          <w:rFonts w:cstheme="minorHAnsi"/>
        </w:rPr>
      </w:pPr>
      <w:r>
        <w:rPr>
          <w:rFonts w:cstheme="minorHAnsi"/>
        </w:rPr>
        <w:t xml:space="preserve">E → C </w:t>
      </w:r>
    </w:p>
    <w:p w14:paraId="628A645B" w14:textId="0DD41083" w:rsidR="00BF6B2A" w:rsidRPr="000555E7" w:rsidRDefault="000555E7" w:rsidP="008E49C5">
      <w:pPr>
        <w:ind w:firstLine="426"/>
        <w:rPr>
          <w:rFonts w:cstheme="minorHAnsi"/>
        </w:rPr>
      </w:pPr>
      <w:r>
        <w:rPr>
          <w:rFonts w:cstheme="minorHAnsi"/>
        </w:rPr>
        <w:t xml:space="preserve">E → </w:t>
      </w:r>
      <w:r w:rsidR="00BF6B2A" w:rsidRPr="000555E7">
        <w:rPr>
          <w:rFonts w:cstheme="minorHAnsi"/>
        </w:rPr>
        <w:t>E</w:t>
      </w:r>
      <w:r>
        <w:rPr>
          <w:rFonts w:cstheme="minorHAnsi" w:hint="eastAsia"/>
        </w:rPr>
        <w:t xml:space="preserve"> | </w:t>
      </w:r>
      <w:r w:rsidR="00BF6B2A" w:rsidRPr="000555E7">
        <w:rPr>
          <w:rFonts w:cstheme="minorHAnsi"/>
        </w:rPr>
        <w:t>C</w:t>
      </w:r>
    </w:p>
    <w:p w14:paraId="1B8A3C72" w14:textId="77777777" w:rsidR="000555E7" w:rsidRDefault="000555E7" w:rsidP="008E49C5">
      <w:pPr>
        <w:ind w:firstLine="426"/>
        <w:rPr>
          <w:rFonts w:cstheme="minorHAnsi"/>
        </w:rPr>
      </w:pPr>
      <w:r w:rsidRPr="000555E7">
        <w:rPr>
          <w:rFonts w:cstheme="minorHAnsi"/>
        </w:rPr>
        <w:t>C → S</w:t>
      </w:r>
    </w:p>
    <w:p w14:paraId="0A441076" w14:textId="698DA718" w:rsidR="00BF6B2A" w:rsidRDefault="000555E7" w:rsidP="008E49C5">
      <w:pPr>
        <w:ind w:firstLine="426"/>
        <w:rPr>
          <w:rFonts w:cstheme="minorHAnsi"/>
        </w:rPr>
      </w:pPr>
      <w:r w:rsidRPr="000555E7">
        <w:rPr>
          <w:rFonts w:cstheme="minorHAnsi"/>
        </w:rPr>
        <w:t xml:space="preserve">C → </w:t>
      </w:r>
      <w:r>
        <w:rPr>
          <w:rFonts w:cstheme="minorHAnsi" w:hint="eastAsia"/>
        </w:rPr>
        <w:t>SC</w:t>
      </w:r>
    </w:p>
    <w:p w14:paraId="68CB787F" w14:textId="59C7088C" w:rsidR="000555E7" w:rsidRDefault="000555E7" w:rsidP="000555E7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</w:t>
      </w:r>
    </w:p>
    <w:p w14:paraId="60DA8849" w14:textId="576B8DF5" w:rsidR="000555E7" w:rsidRDefault="000555E7" w:rsidP="000555E7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F+</w:t>
      </w:r>
    </w:p>
    <w:p w14:paraId="3AAB44CB" w14:textId="12CC1469" w:rsidR="000555E7" w:rsidRDefault="000555E7" w:rsidP="000555E7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F*</w:t>
      </w:r>
    </w:p>
    <w:p w14:paraId="577AE547" w14:textId="59064DF8" w:rsidR="000555E7" w:rsidRDefault="000555E7" w:rsidP="000555E7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F?</w:t>
      </w:r>
    </w:p>
    <w:p w14:paraId="613D5DCD" w14:textId="588AB920" w:rsidR="00845075" w:rsidRDefault="00845075" w:rsidP="00845075">
      <w:pPr>
        <w:ind w:firstLine="426"/>
        <w:rPr>
          <w:rFonts w:cstheme="minorHAnsi"/>
        </w:rPr>
      </w:pPr>
      <w:r>
        <w:rPr>
          <w:rFonts w:cstheme="minorHAnsi" w:hint="eastAsia"/>
        </w:rPr>
        <w:t>F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(E)</w:t>
      </w:r>
    </w:p>
    <w:p w14:paraId="0A4469C7" w14:textId="5EDA9A99" w:rsidR="00845075" w:rsidRDefault="00845075" w:rsidP="00845075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定义名</w:t>
      </w:r>
    </w:p>
    <w:p w14:paraId="7D9AA4C5" w14:textId="0DF7A800" w:rsidR="00845075" w:rsidRDefault="00845075" w:rsidP="00845075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 w:rsidR="006622A0">
        <w:rPr>
          <w:rFonts w:cstheme="minorHAnsi" w:hint="eastAsia"/>
        </w:rPr>
        <w:t>集合</w:t>
      </w:r>
    </w:p>
    <w:p w14:paraId="30B02396" w14:textId="5970475D" w:rsidR="00845075" w:rsidRDefault="00845075" w:rsidP="00845075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 w:rsidR="00525E06">
        <w:rPr>
          <w:rFonts w:cstheme="minorHAnsi" w:hint="eastAsia"/>
        </w:rPr>
        <w:t>特殊</w:t>
      </w:r>
      <w:r w:rsidR="006622A0">
        <w:rPr>
          <w:rFonts w:cstheme="minorHAnsi" w:hint="eastAsia"/>
        </w:rPr>
        <w:t>符号</w:t>
      </w:r>
    </w:p>
    <w:p w14:paraId="7051FB4B" w14:textId="3D6BD4AB" w:rsidR="00845075" w:rsidRDefault="00845075" w:rsidP="00845075">
      <w:pPr>
        <w:ind w:firstLine="426"/>
        <w:rPr>
          <w:rFonts w:cstheme="minorHAnsi"/>
        </w:rPr>
      </w:pPr>
      <w:r>
        <w:rPr>
          <w:rFonts w:cstheme="minorHAnsi" w:hint="eastAsia"/>
        </w:rPr>
        <w:t>S</w:t>
      </w:r>
      <w:r w:rsidRPr="000555E7">
        <w:rPr>
          <w:rFonts w:cstheme="minorHAnsi"/>
        </w:rPr>
        <w:t xml:space="preserve"> →</w:t>
      </w:r>
      <w:r>
        <w:rPr>
          <w:rFonts w:cstheme="minorHAnsi"/>
        </w:rPr>
        <w:t xml:space="preserve"> </w:t>
      </w:r>
      <w:r w:rsidR="006622A0">
        <w:rPr>
          <w:rFonts w:cstheme="minorHAnsi" w:hint="eastAsia"/>
        </w:rPr>
        <w:t>字符</w:t>
      </w:r>
    </w:p>
    <w:p w14:paraId="6ADBF435" w14:textId="4C07FA37" w:rsidR="00BF6B2A" w:rsidRDefault="00563D4F" w:rsidP="008E49C5">
      <w:pPr>
        <w:ind w:firstLine="426"/>
      </w:pPr>
      <w:r>
        <w:rPr>
          <w:rFonts w:hint="eastAsia"/>
        </w:rPr>
        <w:lastRenderedPageBreak/>
        <w:t>解析方式采用递归向下，因为正则表达式递归层次并不深，所以问题不大。</w:t>
      </w:r>
      <w:r w:rsidR="005933ED">
        <w:rPr>
          <w:rFonts w:hint="eastAsia"/>
        </w:rPr>
        <w:t>正则表达式的叶子节点全部都是无特殊含义的字符，因此全部按照出现顺序</w:t>
      </w:r>
      <w:r w:rsidR="00974E4B">
        <w:rPr>
          <w:rFonts w:hint="eastAsia"/>
        </w:rPr>
        <w:t>放在</w:t>
      </w:r>
      <w:r w:rsidR="00974E4B">
        <w:rPr>
          <w:rFonts w:hint="eastAsia"/>
        </w:rPr>
        <w:t>positions</w:t>
      </w:r>
      <w:r w:rsidR="00974E4B">
        <w:rPr>
          <w:rFonts w:hint="eastAsia"/>
        </w:rPr>
        <w:t>数组中。</w:t>
      </w:r>
    </w:p>
    <w:p w14:paraId="46807E5B" w14:textId="77777777" w:rsidR="00E85031" w:rsidRDefault="00E85031" w:rsidP="00E85031"/>
    <w:p w14:paraId="1C5BA083" w14:textId="362B82B5" w:rsidR="00E85031" w:rsidRPr="00CF35DD" w:rsidRDefault="00CE0986" w:rsidP="00E85031">
      <w:pPr>
        <w:rPr>
          <w:b/>
        </w:rPr>
      </w:pPr>
      <w:r w:rsidRPr="00CF35DD">
        <w:rPr>
          <w:rFonts w:hint="eastAsia"/>
          <w:b/>
        </w:rPr>
        <w:t>四、</w:t>
      </w:r>
      <w:r w:rsidR="00E85031" w:rsidRPr="00CF35DD">
        <w:rPr>
          <w:rFonts w:hint="eastAsia"/>
          <w:b/>
        </w:rPr>
        <w:t>正则表达式向</w:t>
      </w:r>
      <w:r w:rsidR="00E85031" w:rsidRPr="00CF35DD">
        <w:rPr>
          <w:rFonts w:hint="eastAsia"/>
          <w:b/>
        </w:rPr>
        <w:t>DFA</w:t>
      </w:r>
      <w:r w:rsidR="00E85031" w:rsidRPr="00CF35DD">
        <w:rPr>
          <w:rFonts w:hint="eastAsia"/>
          <w:b/>
        </w:rPr>
        <w:t>转换</w:t>
      </w:r>
    </w:p>
    <w:p w14:paraId="4A7C4479" w14:textId="4084EF65" w:rsidR="00E85031" w:rsidRDefault="000F6031" w:rsidP="00E85031">
      <w:pPr>
        <w:ind w:firstLineChars="202" w:firstLine="424"/>
      </w:pPr>
      <w:r>
        <w:rPr>
          <w:rFonts w:hint="eastAsia"/>
        </w:rPr>
        <w:t>转换算法</w:t>
      </w:r>
      <w:r w:rsidR="00CE7845">
        <w:rPr>
          <w:rFonts w:hint="eastAsia"/>
        </w:rPr>
        <w:t>采用了龙书上</w:t>
      </w:r>
      <w:r w:rsidR="00CE7845">
        <w:rPr>
          <w:rFonts w:hint="eastAsia"/>
        </w:rPr>
        <w:t>179</w:t>
      </w:r>
      <w:r w:rsidR="00CE7845">
        <w:rPr>
          <w:rFonts w:hint="eastAsia"/>
        </w:rPr>
        <w:t>页的</w:t>
      </w:r>
      <w:r w:rsidR="00CE7845">
        <w:rPr>
          <w:rFonts w:hint="eastAsia"/>
        </w:rPr>
        <w:t>Algorithm 3.36</w:t>
      </w:r>
      <w:r w:rsidR="00CE7845">
        <w:rPr>
          <w:rFonts w:hint="eastAsia"/>
        </w:rPr>
        <w:t>，由正则表达式直接向</w:t>
      </w:r>
      <w:r w:rsidR="00CE7845">
        <w:rPr>
          <w:rFonts w:hint="eastAsia"/>
        </w:rPr>
        <w:t>DFA</w:t>
      </w:r>
      <w:r w:rsidR="00CE7845">
        <w:rPr>
          <w:rFonts w:hint="eastAsia"/>
        </w:rPr>
        <w:t>转换，直接省去了向</w:t>
      </w:r>
      <w:r w:rsidR="00CE7845">
        <w:rPr>
          <w:rFonts w:hint="eastAsia"/>
        </w:rPr>
        <w:t>NFA</w:t>
      </w:r>
      <w:r w:rsidR="00CE7845">
        <w:rPr>
          <w:rFonts w:hint="eastAsia"/>
        </w:rPr>
        <w:t>转换的中间过程，一方面大大加快了速度，另一方面减少了生成的</w:t>
      </w:r>
      <w:r w:rsidR="00CE7845">
        <w:rPr>
          <w:rFonts w:hint="eastAsia"/>
        </w:rPr>
        <w:t>DFA</w:t>
      </w:r>
      <w:r w:rsidR="00CE7845">
        <w:rPr>
          <w:rFonts w:hint="eastAsia"/>
        </w:rPr>
        <w:t>的状态数目。</w:t>
      </w:r>
    </w:p>
    <w:p w14:paraId="381B9BFE" w14:textId="77777777" w:rsidR="001F4988" w:rsidRDefault="001F4988" w:rsidP="00E85031">
      <w:pPr>
        <w:ind w:firstLineChars="202" w:firstLine="424"/>
      </w:pPr>
    </w:p>
    <w:p w14:paraId="163C2303" w14:textId="483DC837" w:rsidR="001F4988" w:rsidRPr="00B42254" w:rsidRDefault="001F4988" w:rsidP="001F4988">
      <w:pPr>
        <w:pStyle w:val="a3"/>
        <w:numPr>
          <w:ilvl w:val="0"/>
          <w:numId w:val="3"/>
        </w:numPr>
        <w:ind w:firstLineChars="0"/>
        <w:rPr>
          <w:b/>
        </w:rPr>
      </w:pPr>
      <w:r w:rsidRPr="00B42254">
        <w:rPr>
          <w:rFonts w:hint="eastAsia"/>
          <w:b/>
        </w:rPr>
        <w:t>正则表达式的节点</w:t>
      </w:r>
    </w:p>
    <w:p w14:paraId="72B90ADE" w14:textId="0E2B9698" w:rsidR="002F265B" w:rsidRDefault="002F265B" w:rsidP="00E85031">
      <w:pPr>
        <w:ind w:firstLineChars="202" w:firstLine="424"/>
      </w:pPr>
      <w:r>
        <w:rPr>
          <w:rFonts w:hint="eastAsia"/>
        </w:rPr>
        <w:t>正则表达式以词法单元作为节点，当成树进行解析，节点类型为</w:t>
      </w:r>
      <w:r>
        <w:rPr>
          <w:rFonts w:hint="eastAsia"/>
        </w:rPr>
        <w:t>RegNode</w:t>
      </w:r>
      <w:r>
        <w:rPr>
          <w:rFonts w:hint="eastAsia"/>
        </w:rPr>
        <w:t>，包含下面几个元素：</w:t>
      </w:r>
      <w:r>
        <w:rPr>
          <w:rFonts w:hint="eastAsia"/>
        </w:rPr>
        <w:t>firstpos</w:t>
      </w:r>
      <w:r>
        <w:rPr>
          <w:rFonts w:hint="eastAsia"/>
        </w:rPr>
        <w:t>、</w:t>
      </w:r>
      <w:r>
        <w:rPr>
          <w:rFonts w:hint="eastAsia"/>
        </w:rPr>
        <w:t>lastpos</w:t>
      </w:r>
      <w:r>
        <w:rPr>
          <w:rFonts w:hint="eastAsia"/>
        </w:rPr>
        <w:t>、</w:t>
      </w:r>
      <w:r>
        <w:rPr>
          <w:rFonts w:hint="eastAsia"/>
        </w:rPr>
        <w:t>nullable</w:t>
      </w:r>
      <w:r>
        <w:rPr>
          <w:rFonts w:hint="eastAsia"/>
        </w:rPr>
        <w:t>，对应于龙书上</w:t>
      </w:r>
      <w:r>
        <w:rPr>
          <w:rFonts w:hint="eastAsia"/>
        </w:rPr>
        <w:t>175</w:t>
      </w:r>
      <w:r>
        <w:rPr>
          <w:rFonts w:hint="eastAsia"/>
        </w:rPr>
        <w:t>页的三个函数。</w:t>
      </w:r>
      <w:r>
        <w:rPr>
          <w:rFonts w:hint="eastAsia"/>
        </w:rPr>
        <w:t>firstpos</w:t>
      </w:r>
      <w:r w:rsidR="007150A9">
        <w:rPr>
          <w:rFonts w:hint="eastAsia"/>
        </w:rPr>
        <w:t>和</w:t>
      </w:r>
      <w:r w:rsidR="007150A9">
        <w:rPr>
          <w:rFonts w:hint="eastAsia"/>
        </w:rPr>
        <w:t>lastpos</w:t>
      </w:r>
      <w:r w:rsidR="007150A9">
        <w:rPr>
          <w:rFonts w:hint="eastAsia"/>
        </w:rPr>
        <w:t>分别表示该节点可能出现的第一个或者最后一个字符，</w:t>
      </w:r>
      <w:r w:rsidR="007150A9">
        <w:rPr>
          <w:rFonts w:hint="eastAsia"/>
        </w:rPr>
        <w:t>nullable</w:t>
      </w:r>
      <w:r w:rsidR="007150A9">
        <w:rPr>
          <w:rFonts w:hint="eastAsia"/>
        </w:rPr>
        <w:t>表示</w:t>
      </w:r>
      <w:r w:rsidR="00453CD4">
        <w:rPr>
          <w:rFonts w:hint="eastAsia"/>
        </w:rPr>
        <w:t>该节点是否能表示成ε。</w:t>
      </w:r>
    </w:p>
    <w:p w14:paraId="73807A5C" w14:textId="00087CDE" w:rsidR="00092EC6" w:rsidRDefault="00092EC6" w:rsidP="00E85031">
      <w:pPr>
        <w:ind w:firstLineChars="202" w:firstLine="424"/>
      </w:pPr>
      <w:r>
        <w:rPr>
          <w:rFonts w:hint="eastAsia"/>
        </w:rPr>
        <w:t>在递归解析正则表达式时，</w:t>
      </w:r>
      <w:r w:rsidR="00895479">
        <w:rPr>
          <w:rFonts w:hint="eastAsia"/>
        </w:rPr>
        <w:t>我们可以由下面的规则计算出每个节点的</w:t>
      </w:r>
      <w:r w:rsidR="00895479">
        <w:rPr>
          <w:rFonts w:hint="eastAsia"/>
        </w:rPr>
        <w:t>firstpos</w:t>
      </w:r>
      <w:r w:rsidR="00895479">
        <w:rPr>
          <w:rFonts w:hint="eastAsia"/>
        </w:rPr>
        <w:t>、</w:t>
      </w:r>
      <w:r w:rsidR="00895479">
        <w:rPr>
          <w:rFonts w:hint="eastAsia"/>
        </w:rPr>
        <w:t>lastpos</w:t>
      </w:r>
      <w:r w:rsidR="00895479">
        <w:rPr>
          <w:rFonts w:hint="eastAsia"/>
        </w:rPr>
        <w:t>和</w:t>
      </w:r>
      <w:r w:rsidR="00895479">
        <w:rPr>
          <w:rFonts w:hint="eastAsia"/>
        </w:rPr>
        <w:t>nullable</w:t>
      </w:r>
      <w:r w:rsidR="006D236B">
        <w:rPr>
          <w:rFonts w:hint="eastAsia"/>
        </w:rPr>
        <w:t>：</w:t>
      </w:r>
    </w:p>
    <w:p w14:paraId="2691C7B9" w14:textId="2D3B1012" w:rsidR="000F6A3E" w:rsidRDefault="000F6A3E" w:rsidP="000F6A3E">
      <w:pPr>
        <w:ind w:firstLineChars="202" w:firstLine="424"/>
      </w:pPr>
      <w:r>
        <w:rPr>
          <w:noProof/>
        </w:rPr>
        <w:drawing>
          <wp:inline distT="0" distB="0" distL="0" distR="0" wp14:editId="6E7C2F9A">
            <wp:extent cx="4333875" cy="3286125"/>
            <wp:effectExtent l="0" t="0" r="0" b="0"/>
            <wp:docPr id="1" name="图片 1" descr="Z:\desktop\Screenshot at 2011-12-18 20:56: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:\desktop\Screenshot at 2011-12-18 20:56: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E45662" w14:textId="48EABF20" w:rsidR="000F6A3E" w:rsidRDefault="00F93568" w:rsidP="00F93568">
      <w:pPr>
        <w:ind w:firstLineChars="202" w:firstLine="42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4.1 </w:t>
      </w:r>
      <w:r>
        <w:rPr>
          <w:rFonts w:hint="eastAsia"/>
        </w:rPr>
        <w:t>计算</w:t>
      </w:r>
      <w:r>
        <w:rPr>
          <w:rFonts w:hint="eastAsia"/>
        </w:rPr>
        <w:t>nullable</w:t>
      </w:r>
    </w:p>
    <w:p w14:paraId="5B4B735E" w14:textId="4BEFB409" w:rsidR="000F6A3E" w:rsidRDefault="000F6A3E" w:rsidP="000F6A3E">
      <w:pPr>
        <w:ind w:firstLineChars="202" w:firstLine="424"/>
      </w:pPr>
      <w:r>
        <w:rPr>
          <w:noProof/>
        </w:rPr>
        <w:lastRenderedPageBreak/>
        <w:drawing>
          <wp:inline distT="0" distB="0" distL="0" distR="0" wp14:editId="7954F95F">
            <wp:extent cx="5105400" cy="3305175"/>
            <wp:effectExtent l="0" t="0" r="0" b="0"/>
            <wp:docPr id="2" name="图片 2" descr="Z:\desktop\Screenshot at 2011-12-18 20:56: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Z:\desktop\Screenshot at 2011-12-18 20:56: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B3AA6EE" w14:textId="43087DA1" w:rsidR="00F93568" w:rsidRDefault="00F93568" w:rsidP="00F93568">
      <w:pPr>
        <w:ind w:firstLineChars="202" w:firstLine="42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4.2 </w:t>
      </w:r>
      <w:r>
        <w:rPr>
          <w:rFonts w:hint="eastAsia"/>
        </w:rPr>
        <w:t>计算</w:t>
      </w:r>
      <w:r>
        <w:rPr>
          <w:rFonts w:hint="eastAsia"/>
        </w:rPr>
        <w:t>firstpos</w:t>
      </w:r>
    </w:p>
    <w:p w14:paraId="1003A840" w14:textId="77777777" w:rsidR="00F93568" w:rsidRDefault="00F93568" w:rsidP="000F6A3E">
      <w:pPr>
        <w:ind w:firstLineChars="202" w:firstLine="424"/>
      </w:pPr>
    </w:p>
    <w:p w14:paraId="45DAA725" w14:textId="17986B3E" w:rsidR="000F6A3E" w:rsidRDefault="000F6A3E" w:rsidP="000F6A3E">
      <w:pPr>
        <w:ind w:firstLineChars="202" w:firstLine="424"/>
      </w:pPr>
      <w:r>
        <w:rPr>
          <w:noProof/>
        </w:rPr>
        <w:drawing>
          <wp:inline distT="0" distB="0" distL="0" distR="0" wp14:editId="5ECDC8AD">
            <wp:extent cx="5076825" cy="3248025"/>
            <wp:effectExtent l="0" t="0" r="0" b="0"/>
            <wp:docPr id="3" name="图片 3" descr="Z:\desktop\Screenshot at 2011-12-18 20:56: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:\desktop\Screenshot at 2011-12-18 20:56: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F9CC7E9" w14:textId="2DA5BB9F" w:rsidR="00F93568" w:rsidRDefault="00F93568" w:rsidP="00F93568">
      <w:pPr>
        <w:ind w:firstLineChars="202" w:firstLine="42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4.3 </w:t>
      </w:r>
      <w:r>
        <w:rPr>
          <w:rFonts w:hint="eastAsia"/>
        </w:rPr>
        <w:t>计算</w:t>
      </w:r>
      <w:r>
        <w:rPr>
          <w:rFonts w:hint="eastAsia"/>
        </w:rPr>
        <w:t>lastpos</w:t>
      </w:r>
    </w:p>
    <w:p w14:paraId="10205008" w14:textId="77777777" w:rsidR="009D2F41" w:rsidRDefault="009D2F41" w:rsidP="00F93568">
      <w:pPr>
        <w:ind w:firstLineChars="202" w:firstLine="424"/>
        <w:jc w:val="center"/>
      </w:pPr>
    </w:p>
    <w:p w14:paraId="42AB0212" w14:textId="01261BF1" w:rsidR="009D2F41" w:rsidRPr="0025062C" w:rsidRDefault="00261C36" w:rsidP="0058768C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25062C">
        <w:rPr>
          <w:rFonts w:hint="eastAsia"/>
          <w:b/>
        </w:rPr>
        <w:t>由</w:t>
      </w:r>
      <w:r w:rsidRPr="0025062C">
        <w:rPr>
          <w:rFonts w:hint="eastAsia"/>
          <w:b/>
        </w:rPr>
        <w:t>firstpos</w:t>
      </w:r>
      <w:r w:rsidRPr="0025062C">
        <w:rPr>
          <w:rFonts w:hint="eastAsia"/>
          <w:b/>
        </w:rPr>
        <w:t>、</w:t>
      </w:r>
      <w:r w:rsidRPr="0025062C">
        <w:rPr>
          <w:rFonts w:hint="eastAsia"/>
          <w:b/>
        </w:rPr>
        <w:t>lastpos</w:t>
      </w:r>
      <w:r w:rsidRPr="0025062C">
        <w:rPr>
          <w:rFonts w:hint="eastAsia"/>
          <w:b/>
        </w:rPr>
        <w:t>和</w:t>
      </w:r>
      <w:r w:rsidRPr="0025062C">
        <w:rPr>
          <w:rFonts w:hint="eastAsia"/>
          <w:b/>
        </w:rPr>
        <w:t>nullable</w:t>
      </w:r>
      <w:r w:rsidRPr="0025062C">
        <w:rPr>
          <w:rFonts w:hint="eastAsia"/>
          <w:b/>
        </w:rPr>
        <w:t>计算出</w:t>
      </w:r>
      <w:r w:rsidR="00B97D87" w:rsidRPr="0025062C">
        <w:rPr>
          <w:rFonts w:hint="eastAsia"/>
          <w:b/>
        </w:rPr>
        <w:t>followpos</w:t>
      </w:r>
    </w:p>
    <w:p w14:paraId="0A648674" w14:textId="18204810" w:rsidR="0062674C" w:rsidRDefault="00C81CD4" w:rsidP="003C26C5">
      <w:pPr>
        <w:ind w:firstLineChars="202" w:firstLine="424"/>
        <w:jc w:val="left"/>
      </w:pPr>
      <w:r>
        <w:rPr>
          <w:rFonts w:hint="eastAsia"/>
        </w:rPr>
        <w:t>followpos</w:t>
      </w:r>
      <w:r>
        <w:rPr>
          <w:rFonts w:hint="eastAsia"/>
        </w:rPr>
        <w:t>表示了正则表达式语法树中，每一个叶子</w:t>
      </w:r>
      <w:r w:rsidR="00861313">
        <w:rPr>
          <w:rFonts w:hint="eastAsia"/>
        </w:rPr>
        <w:t>节点后可能出现的字符。</w:t>
      </w:r>
      <w:r w:rsidR="003C26C5">
        <w:rPr>
          <w:rFonts w:hint="eastAsia"/>
        </w:rPr>
        <w:t>只有在下面两种情况下，一个字符后可能会跟随其他字符：</w:t>
      </w:r>
    </w:p>
    <w:p w14:paraId="29795ED0" w14:textId="74374F67" w:rsidR="003C26C5" w:rsidRDefault="003C26C5" w:rsidP="00A5612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c1 c2</w:t>
      </w:r>
      <w:r>
        <w:rPr>
          <w:rFonts w:hint="eastAsia"/>
        </w:rPr>
        <w:t>：会出现</w:t>
      </w:r>
      <w:r>
        <w:rPr>
          <w:rFonts w:hint="eastAsia"/>
        </w:rPr>
        <w:t>lastpos(c1)</w:t>
      </w:r>
      <w:r>
        <w:rPr>
          <w:rFonts w:hint="eastAsia"/>
        </w:rPr>
        <w:t>被</w:t>
      </w:r>
      <w:r>
        <w:rPr>
          <w:rFonts w:hint="eastAsia"/>
        </w:rPr>
        <w:t>firstpos(c2)</w:t>
      </w:r>
      <w:r>
        <w:rPr>
          <w:rFonts w:hint="eastAsia"/>
        </w:rPr>
        <w:t>跟随</w:t>
      </w:r>
      <w:r w:rsidR="00A56127">
        <w:rPr>
          <w:rFonts w:hint="eastAsia"/>
        </w:rPr>
        <w:t>，则有对</w:t>
      </w:r>
      <w:r w:rsidR="00A56127">
        <w:rPr>
          <w:rFonts w:hint="eastAsia"/>
        </w:rPr>
        <w:t>c1</w:t>
      </w:r>
      <w:r w:rsidR="00A56127">
        <w:rPr>
          <w:rFonts w:hint="eastAsia"/>
        </w:rPr>
        <w:t>的每一个字符</w:t>
      </w:r>
      <w:r w:rsidR="00A56127">
        <w:rPr>
          <w:rFonts w:hint="eastAsia"/>
        </w:rPr>
        <w:t>a</w:t>
      </w:r>
      <w:r w:rsidR="00A56127">
        <w:rPr>
          <w:rFonts w:hint="eastAsia"/>
        </w:rPr>
        <w:t>，都有</w:t>
      </w:r>
      <w:r w:rsidR="00A56127">
        <w:rPr>
          <w:rFonts w:hint="eastAsia"/>
        </w:rPr>
        <w:t xml:space="preserve">followpos(a) = followpos(a) </w:t>
      </w:r>
      <w:r w:rsidR="00A56127">
        <w:rPr>
          <w:rFonts w:hint="eastAsia"/>
        </w:rPr>
        <w:t>∪</w:t>
      </w:r>
      <w:r w:rsidR="00A56127">
        <w:rPr>
          <w:rFonts w:hint="eastAsia"/>
        </w:rPr>
        <w:t xml:space="preserve"> firstpos(c2)</w:t>
      </w:r>
    </w:p>
    <w:p w14:paraId="1642185A" w14:textId="6786847B" w:rsidR="003C26C5" w:rsidRDefault="003C26C5" w:rsidP="003C26C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c*</w:t>
      </w:r>
      <w:r>
        <w:rPr>
          <w:rFonts w:hint="eastAsia"/>
        </w:rPr>
        <w:t>：会出现</w:t>
      </w:r>
      <w:r w:rsidR="00A56127">
        <w:rPr>
          <w:rFonts w:hint="eastAsia"/>
        </w:rPr>
        <w:t>lastpos(c)</w:t>
      </w:r>
      <w:r w:rsidR="00A56127">
        <w:rPr>
          <w:rFonts w:hint="eastAsia"/>
        </w:rPr>
        <w:t>被</w:t>
      </w:r>
      <w:r w:rsidR="00A56127">
        <w:rPr>
          <w:rFonts w:hint="eastAsia"/>
        </w:rPr>
        <w:t>firstpos(c)</w:t>
      </w:r>
      <w:r w:rsidR="00A56127">
        <w:rPr>
          <w:rFonts w:hint="eastAsia"/>
        </w:rPr>
        <w:t>跟随，则有对</w:t>
      </w:r>
      <w:r w:rsidR="00A56127">
        <w:rPr>
          <w:rFonts w:hint="eastAsia"/>
        </w:rPr>
        <w:t>1</w:t>
      </w:r>
      <w:r w:rsidR="00A56127">
        <w:rPr>
          <w:rFonts w:hint="eastAsia"/>
        </w:rPr>
        <w:t>的每一个字符</w:t>
      </w:r>
      <w:r w:rsidR="00A56127">
        <w:rPr>
          <w:rFonts w:hint="eastAsia"/>
        </w:rPr>
        <w:t>a</w:t>
      </w:r>
      <w:r w:rsidR="00A56127">
        <w:rPr>
          <w:rFonts w:hint="eastAsia"/>
        </w:rPr>
        <w:t>，都有</w:t>
      </w:r>
      <w:r w:rsidR="00A56127">
        <w:rPr>
          <w:rFonts w:hint="eastAsia"/>
        </w:rPr>
        <w:t xml:space="preserve">followpos(a) </w:t>
      </w:r>
      <w:r w:rsidR="00A56127">
        <w:rPr>
          <w:rFonts w:hint="eastAsia"/>
        </w:rPr>
        <w:lastRenderedPageBreak/>
        <w:t xml:space="preserve">= followpos(a) </w:t>
      </w:r>
      <w:r w:rsidR="00A56127">
        <w:rPr>
          <w:rFonts w:hint="eastAsia"/>
        </w:rPr>
        <w:t>∪</w:t>
      </w:r>
      <w:r w:rsidR="00A56127">
        <w:rPr>
          <w:rFonts w:hint="eastAsia"/>
        </w:rPr>
        <w:t xml:space="preserve"> firstpos(c)</w:t>
      </w:r>
    </w:p>
    <w:p w14:paraId="2E955ACC" w14:textId="70BD2A87" w:rsidR="00A56127" w:rsidRDefault="00A56127" w:rsidP="00A56127">
      <w:pPr>
        <w:ind w:firstLineChars="202" w:firstLine="424"/>
        <w:jc w:val="left"/>
      </w:pPr>
      <w:r>
        <w:rPr>
          <w:rFonts w:hint="eastAsia"/>
        </w:rPr>
        <w:t>计算</w:t>
      </w:r>
      <w:r>
        <w:rPr>
          <w:rFonts w:hint="eastAsia"/>
        </w:rPr>
        <w:t>followpos</w:t>
      </w:r>
      <w:r>
        <w:rPr>
          <w:rFonts w:hint="eastAsia"/>
        </w:rPr>
        <w:t>的过程可以在解析正则表达式时完成。这里的实现中，节点连接和节点闭包有</w:t>
      </w:r>
      <w:r>
        <w:rPr>
          <w:rFonts w:hint="eastAsia"/>
        </w:rPr>
        <w:t>node_cat</w:t>
      </w:r>
      <w:r>
        <w:rPr>
          <w:rFonts w:hint="eastAsia"/>
        </w:rPr>
        <w:t>和</w:t>
      </w:r>
      <w:r>
        <w:rPr>
          <w:rFonts w:hint="eastAsia"/>
        </w:rPr>
        <w:t>node_closure</w:t>
      </w:r>
      <w:r>
        <w:rPr>
          <w:rFonts w:hint="eastAsia"/>
        </w:rPr>
        <w:t>完成，解析可以先完成</w:t>
      </w:r>
      <w:r>
        <w:rPr>
          <w:rFonts w:hint="eastAsia"/>
        </w:rPr>
        <w:t>firstpos</w:t>
      </w:r>
      <w:r>
        <w:rPr>
          <w:rFonts w:hint="eastAsia"/>
        </w:rPr>
        <w:t>、</w:t>
      </w:r>
      <w:r>
        <w:rPr>
          <w:rFonts w:hint="eastAsia"/>
        </w:rPr>
        <w:t>lastpos</w:t>
      </w:r>
      <w:r>
        <w:rPr>
          <w:rFonts w:hint="eastAsia"/>
        </w:rPr>
        <w:t>、</w:t>
      </w:r>
      <w:r>
        <w:rPr>
          <w:rFonts w:hint="eastAsia"/>
        </w:rPr>
        <w:t>nullable</w:t>
      </w:r>
      <w:r>
        <w:rPr>
          <w:rFonts w:hint="eastAsia"/>
        </w:rPr>
        <w:t>的计算，然后再计算出</w:t>
      </w:r>
      <w:r>
        <w:rPr>
          <w:rFonts w:hint="eastAsia"/>
        </w:rPr>
        <w:t>followpos</w:t>
      </w:r>
      <w:r>
        <w:rPr>
          <w:rFonts w:hint="eastAsia"/>
        </w:rPr>
        <w:t>。</w:t>
      </w:r>
    </w:p>
    <w:p w14:paraId="7AC11BAB" w14:textId="77777777" w:rsidR="00C738F3" w:rsidRDefault="00C738F3" w:rsidP="005A1C7B">
      <w:pPr>
        <w:jc w:val="left"/>
      </w:pPr>
    </w:p>
    <w:p w14:paraId="2A835FD1" w14:textId="7D3478FD" w:rsidR="00C738F3" w:rsidRPr="002F007C" w:rsidRDefault="00C738F3" w:rsidP="00C738F3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2F007C">
        <w:rPr>
          <w:rFonts w:hint="eastAsia"/>
          <w:b/>
        </w:rPr>
        <w:t>根据</w:t>
      </w:r>
      <w:r w:rsidRPr="002F007C">
        <w:rPr>
          <w:rFonts w:hint="eastAsia"/>
          <w:b/>
        </w:rPr>
        <w:t>followpos</w:t>
      </w:r>
      <w:r w:rsidRPr="002F007C">
        <w:rPr>
          <w:rFonts w:hint="eastAsia"/>
          <w:b/>
        </w:rPr>
        <w:t>得到</w:t>
      </w:r>
      <w:r w:rsidR="00A35B39" w:rsidRPr="002F007C">
        <w:rPr>
          <w:rFonts w:hint="eastAsia"/>
          <w:b/>
        </w:rPr>
        <w:t>DStates</w:t>
      </w:r>
      <w:r w:rsidR="00A35B39" w:rsidRPr="002F007C">
        <w:rPr>
          <w:rFonts w:hint="eastAsia"/>
          <w:b/>
        </w:rPr>
        <w:t>和</w:t>
      </w:r>
      <w:r w:rsidR="00A35B39" w:rsidRPr="002F007C">
        <w:rPr>
          <w:rFonts w:hint="eastAsia"/>
          <w:b/>
        </w:rPr>
        <w:t>DTran</w:t>
      </w:r>
    </w:p>
    <w:p w14:paraId="497878AB" w14:textId="2FFA7885" w:rsidR="002F007C" w:rsidRDefault="005A1C7B" w:rsidP="00C07C3F">
      <w:pPr>
        <w:ind w:firstLineChars="201" w:firstLine="422"/>
        <w:jc w:val="left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DFA</w:t>
      </w:r>
      <w:r>
        <w:rPr>
          <w:rFonts w:hint="eastAsia"/>
        </w:rPr>
        <w:t>时，正则表达式语法树的根</w:t>
      </w:r>
      <w:r w:rsidR="00C07C3F">
        <w:rPr>
          <w:rFonts w:hint="eastAsia"/>
        </w:rPr>
        <w:t>的</w:t>
      </w:r>
      <w:r w:rsidR="00C07C3F">
        <w:rPr>
          <w:rFonts w:hint="eastAsia"/>
        </w:rPr>
        <w:t>fristpos</w:t>
      </w:r>
      <w:r w:rsidR="00C07C3F">
        <w:rPr>
          <w:rFonts w:hint="eastAsia"/>
        </w:rPr>
        <w:t>构成第一个</w:t>
      </w:r>
      <w:r w:rsidR="00C07C3F">
        <w:rPr>
          <w:rFonts w:hint="eastAsia"/>
        </w:rPr>
        <w:t>DState</w:t>
      </w:r>
      <w:r w:rsidR="00C07C3F">
        <w:rPr>
          <w:rFonts w:hint="eastAsia"/>
        </w:rPr>
        <w:t>，然后根据</w:t>
      </w:r>
      <w:r w:rsidR="00C07C3F" w:rsidRPr="00C07C3F">
        <w:t>Figure 3.62</w:t>
      </w:r>
      <w:r w:rsidR="00C07C3F">
        <w:rPr>
          <w:rFonts w:hint="eastAsia"/>
        </w:rPr>
        <w:t>中的过程构建出</w:t>
      </w:r>
      <w:r w:rsidR="00C07C3F">
        <w:rPr>
          <w:rFonts w:hint="eastAsia"/>
        </w:rPr>
        <w:t>DTran</w:t>
      </w:r>
      <w:r w:rsidR="00C07C3F">
        <w:rPr>
          <w:rFonts w:hint="eastAsia"/>
        </w:rPr>
        <w:t>和其余的</w:t>
      </w:r>
      <w:r w:rsidR="00C07C3F">
        <w:rPr>
          <w:rFonts w:hint="eastAsia"/>
        </w:rPr>
        <w:t>DState</w:t>
      </w:r>
      <w:r w:rsidR="00C07C3F">
        <w:rPr>
          <w:rFonts w:hint="eastAsia"/>
        </w:rPr>
        <w:t>，得到一个完整的</w:t>
      </w:r>
      <w:r w:rsidR="00C07C3F">
        <w:rPr>
          <w:rFonts w:hint="eastAsia"/>
        </w:rPr>
        <w:t>DFA</w:t>
      </w:r>
      <w:r w:rsidR="00C07C3F">
        <w:rPr>
          <w:rFonts w:hint="eastAsia"/>
        </w:rPr>
        <w:t>。</w:t>
      </w:r>
    </w:p>
    <w:p w14:paraId="52F32BB1" w14:textId="0CDB574F" w:rsidR="002815AA" w:rsidRDefault="002815AA" w:rsidP="002815A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editId="1B00E130">
            <wp:extent cx="5274310" cy="3142324"/>
            <wp:effectExtent l="0" t="0" r="0" b="0"/>
            <wp:docPr id="4" name="图片 4" descr="Z:\desktop\Screenshot at 2011-12-19 18:41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:\desktop\Screenshot at 2011-12-19 18:41: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CBBAB8" w14:textId="77777777" w:rsidR="002815AA" w:rsidRDefault="002815AA" w:rsidP="00780EDE">
      <w:pPr>
        <w:jc w:val="left"/>
        <w:rPr>
          <w:rFonts w:hint="eastAsia"/>
        </w:rPr>
      </w:pPr>
    </w:p>
    <w:p w14:paraId="63EF1BDF" w14:textId="387332F0" w:rsidR="002815AA" w:rsidRPr="006C1F83" w:rsidRDefault="002815AA" w:rsidP="002815A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 w:rsidRPr="006C1F83">
        <w:rPr>
          <w:rFonts w:hint="eastAsia"/>
          <w:b/>
        </w:rPr>
        <w:t>由正则表达式规则构建语法树</w:t>
      </w:r>
    </w:p>
    <w:p w14:paraId="46154AC4" w14:textId="77777777" w:rsidR="00DB30D4" w:rsidRDefault="000C7764" w:rsidP="003938E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输入的正则表达式规则分为两种，一种是在定义区预先定义好的规则，另一种是在规则区定义的需要触发动作的规则。</w:t>
      </w:r>
    </w:p>
    <w:p w14:paraId="3675E8F8" w14:textId="24B89015" w:rsidR="002815AA" w:rsidRDefault="00DB30D4" w:rsidP="003938E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前者在构建时不加入终结符</w:t>
      </w:r>
      <w:r>
        <w:rPr>
          <w:rFonts w:hint="eastAsia"/>
        </w:rPr>
        <w:t>$</w:t>
      </w:r>
      <w:r>
        <w:rPr>
          <w:rFonts w:hint="eastAsia"/>
        </w:rPr>
        <w:t>，构建完成之后把名称和正则表达式语法树根节点保存在表中，之后解析正则表达式时遇到</w:t>
      </w:r>
      <w:r>
        <w:rPr>
          <w:rFonts w:hint="eastAsia"/>
        </w:rPr>
        <w:t>{</w:t>
      </w:r>
      <w:r>
        <w:rPr>
          <w:rFonts w:hint="eastAsia"/>
        </w:rPr>
        <w:t>定义名</w:t>
      </w:r>
      <w:r>
        <w:rPr>
          <w:rFonts w:hint="eastAsia"/>
        </w:rPr>
        <w:t>}</w:t>
      </w:r>
      <w:r>
        <w:rPr>
          <w:rFonts w:hint="eastAsia"/>
        </w:rPr>
        <w:t>就直接从表中取出节点。</w:t>
      </w:r>
    </w:p>
    <w:p w14:paraId="4F9F019E" w14:textId="77777777" w:rsidR="009C0ECA" w:rsidRDefault="006C1F83" w:rsidP="003938E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后者在构建出语法树后，再手动在其后连接一个终结符，用</w:t>
      </w:r>
      <w:r w:rsidRPr="006C1F83">
        <w:t>Token(FINISH_CHAR);</w:t>
      </w:r>
      <w:r>
        <w:rPr>
          <w:rFonts w:hint="eastAsia"/>
        </w:rPr>
        <w:t>表示。</w:t>
      </w:r>
      <w:r w:rsidR="00684371">
        <w:rPr>
          <w:rFonts w:hint="eastAsia"/>
        </w:rPr>
        <w:t>这样在生成</w:t>
      </w:r>
      <w:r w:rsidR="00684371">
        <w:rPr>
          <w:rFonts w:hint="eastAsia"/>
        </w:rPr>
        <w:t>DFA</w:t>
      </w:r>
      <w:r w:rsidR="00684371">
        <w:rPr>
          <w:rFonts w:hint="eastAsia"/>
        </w:rPr>
        <w:t>时可以标记出终结状态。</w:t>
      </w:r>
    </w:p>
    <w:p w14:paraId="6DB4E3EF" w14:textId="77777777" w:rsidR="009C0ECA" w:rsidRDefault="009C0ECA" w:rsidP="009C0ECA">
      <w:pPr>
        <w:jc w:val="left"/>
        <w:rPr>
          <w:rFonts w:hint="eastAsia"/>
        </w:rPr>
      </w:pPr>
    </w:p>
    <w:p w14:paraId="220DEE21" w14:textId="46AE60C5" w:rsidR="009C0ECA" w:rsidRPr="009C0ECA" w:rsidRDefault="003938E1" w:rsidP="009C0EC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多个正则表达式</w:t>
      </w:r>
      <w:r w:rsidR="000B55E8">
        <w:rPr>
          <w:rFonts w:hint="eastAsia"/>
          <w:b/>
        </w:rPr>
        <w:t>的处理</w:t>
      </w:r>
    </w:p>
    <w:p w14:paraId="223D21AD" w14:textId="77777777" w:rsidR="006C1F83" w:rsidRDefault="000B55E8" w:rsidP="000C7764">
      <w:pPr>
        <w:ind w:firstLineChars="201" w:firstLine="422"/>
        <w:jc w:val="left"/>
        <w:rPr>
          <w:rFonts w:hint="eastAsia"/>
        </w:rPr>
      </w:pPr>
      <w:r>
        <w:rPr>
          <w:rFonts w:hint="eastAsia"/>
        </w:rPr>
        <w:t>在</w:t>
      </w:r>
      <w:r w:rsidR="00DE2CE9">
        <w:rPr>
          <w:rFonts w:hint="eastAsia"/>
        </w:rPr>
        <w:t>输</w:t>
      </w:r>
      <w:r w:rsidR="00EF58F4">
        <w:rPr>
          <w:rFonts w:hint="eastAsia"/>
        </w:rPr>
        <w:t>入规则时，绝大部分时候都会输入不止一条规则，也就需要处理不止一棵</w:t>
      </w:r>
      <w:r w:rsidR="00DE2CE9">
        <w:rPr>
          <w:rFonts w:hint="eastAsia"/>
        </w:rPr>
        <w:t>正则表达式</w:t>
      </w:r>
      <w:r w:rsidR="00EF58F4">
        <w:rPr>
          <w:rFonts w:hint="eastAsia"/>
        </w:rPr>
        <w:t>语法树</w:t>
      </w:r>
      <w:r w:rsidR="00DE2CE9">
        <w:rPr>
          <w:rFonts w:hint="eastAsia"/>
        </w:rPr>
        <w:t>。</w:t>
      </w:r>
      <w:r w:rsidR="00B31549">
        <w:rPr>
          <w:rFonts w:hint="eastAsia"/>
        </w:rPr>
        <w:t>对此这里的处理方法是</w:t>
      </w:r>
      <w:r w:rsidR="000C5F84">
        <w:rPr>
          <w:rFonts w:hint="eastAsia"/>
        </w:rPr>
        <w:t>每处理一条规则就把得到的根节点保存起来，</w:t>
      </w:r>
      <w:r w:rsidR="00CC181F">
        <w:rPr>
          <w:rFonts w:hint="eastAsia"/>
        </w:rPr>
        <w:t>假设为</w:t>
      </w:r>
      <w:r w:rsidR="00CC181F">
        <w:rPr>
          <w:rFonts w:hint="eastAsia"/>
        </w:rPr>
        <w:t>C1</w:t>
      </w:r>
      <w:r w:rsidR="00CC181F">
        <w:rPr>
          <w:rFonts w:hint="eastAsia"/>
        </w:rPr>
        <w:t>，然后再和原来的保存根节点合并起来，假设为</w:t>
      </w:r>
      <w:r w:rsidR="00CC181F">
        <w:rPr>
          <w:rFonts w:hint="eastAsia"/>
        </w:rPr>
        <w:t>C2</w:t>
      </w:r>
      <w:r w:rsidR="00CC181F">
        <w:rPr>
          <w:rFonts w:hint="eastAsia"/>
        </w:rPr>
        <w:t>，那么新得到的根节点就是</w:t>
      </w:r>
      <w:r w:rsidR="00CC181F">
        <w:rPr>
          <w:rFonts w:hint="eastAsia"/>
        </w:rPr>
        <w:t>C1 | C2</w:t>
      </w:r>
      <w:r w:rsidR="00CC181F">
        <w:rPr>
          <w:rFonts w:hint="eastAsia"/>
        </w:rPr>
        <w:t>，这样可以保证最后得到一棵完整的正则表达式语法树，且能生成完整的</w:t>
      </w:r>
      <w:r w:rsidR="00CC181F">
        <w:rPr>
          <w:rFonts w:hint="eastAsia"/>
        </w:rPr>
        <w:t>DFA</w:t>
      </w:r>
      <w:r w:rsidR="00CC181F">
        <w:rPr>
          <w:rFonts w:hint="eastAsia"/>
        </w:rPr>
        <w:t>。</w:t>
      </w:r>
    </w:p>
    <w:p w14:paraId="23E08F42" w14:textId="77777777" w:rsidR="00225C63" w:rsidRDefault="00225C63" w:rsidP="00225C63">
      <w:pPr>
        <w:jc w:val="left"/>
        <w:rPr>
          <w:rFonts w:hint="eastAsia"/>
        </w:rPr>
      </w:pPr>
    </w:p>
    <w:p w14:paraId="78E4AF17" w14:textId="2D7700AD" w:rsidR="00225C63" w:rsidRPr="006215B6" w:rsidRDefault="00225C63" w:rsidP="00225C63">
      <w:pPr>
        <w:jc w:val="left"/>
        <w:rPr>
          <w:rFonts w:hint="eastAsia"/>
          <w:b/>
        </w:rPr>
      </w:pPr>
      <w:r w:rsidRPr="006215B6">
        <w:rPr>
          <w:rFonts w:hint="eastAsia"/>
          <w:b/>
        </w:rPr>
        <w:t>五、</w:t>
      </w:r>
      <w:r w:rsidRPr="006215B6">
        <w:rPr>
          <w:rFonts w:hint="eastAsia"/>
          <w:b/>
        </w:rPr>
        <w:t>由</w:t>
      </w:r>
      <w:r w:rsidRPr="006215B6">
        <w:rPr>
          <w:rFonts w:hint="eastAsia"/>
          <w:b/>
        </w:rPr>
        <w:t>DFA</w:t>
      </w:r>
      <w:r w:rsidRPr="006215B6">
        <w:rPr>
          <w:rFonts w:hint="eastAsia"/>
          <w:b/>
        </w:rPr>
        <w:t>自动生成词法解析程序</w:t>
      </w:r>
    </w:p>
    <w:p w14:paraId="4B60AE2D" w14:textId="66FEA936" w:rsidR="006215B6" w:rsidRDefault="002D58D6" w:rsidP="006215B6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首先，需要把</w:t>
      </w:r>
      <w:r>
        <w:rPr>
          <w:rFonts w:hint="eastAsia"/>
        </w:rPr>
        <w:t>DTran</w:t>
      </w:r>
      <w:r>
        <w:rPr>
          <w:rFonts w:hint="eastAsia"/>
        </w:rPr>
        <w:t>打印到</w:t>
      </w:r>
      <w:r w:rsidR="00617EC2">
        <w:rPr>
          <w:rFonts w:hint="eastAsia"/>
        </w:rPr>
        <w:t>文件里，打印形式为一个二维数组，第一维是</w:t>
      </w:r>
      <w:r w:rsidR="00617EC2">
        <w:rPr>
          <w:rFonts w:hint="eastAsia"/>
        </w:rPr>
        <w:t>DState</w:t>
      </w:r>
      <w:r w:rsidR="00617EC2">
        <w:rPr>
          <w:rFonts w:hint="eastAsia"/>
        </w:rPr>
        <w:t>的</w:t>
      </w:r>
      <w:r w:rsidR="00617EC2">
        <w:rPr>
          <w:rFonts w:hint="eastAsia"/>
        </w:rPr>
        <w:t>id</w:t>
      </w:r>
      <w:r w:rsidR="00617EC2">
        <w:rPr>
          <w:rFonts w:hint="eastAsia"/>
        </w:rPr>
        <w:t>，第二维是</w:t>
      </w:r>
      <w:r w:rsidR="00637FF0">
        <w:rPr>
          <w:rFonts w:hint="eastAsia"/>
        </w:rPr>
        <w:t>全部的</w:t>
      </w:r>
      <w:r w:rsidR="00637FF0">
        <w:rPr>
          <w:rFonts w:hint="eastAsia"/>
        </w:rPr>
        <w:t>ASCII</w:t>
      </w:r>
      <w:r w:rsidR="00637FF0">
        <w:rPr>
          <w:rFonts w:hint="eastAsia"/>
        </w:rPr>
        <w:t>字符</w:t>
      </w:r>
      <w:r w:rsidR="006215B6">
        <w:rPr>
          <w:rFonts w:hint="eastAsia"/>
        </w:rPr>
        <w:t>。如果状态</w:t>
      </w:r>
      <w:r w:rsidR="006215B6">
        <w:rPr>
          <w:rFonts w:hint="eastAsia"/>
        </w:rPr>
        <w:t>i</w:t>
      </w:r>
      <w:r w:rsidR="006215B6">
        <w:rPr>
          <w:rFonts w:hint="eastAsia"/>
        </w:rPr>
        <w:t>由字符</w:t>
      </w:r>
      <w:r w:rsidR="006215B6">
        <w:rPr>
          <w:rFonts w:hint="eastAsia"/>
        </w:rPr>
        <w:t>a</w:t>
      </w:r>
      <w:r w:rsidR="006215B6">
        <w:rPr>
          <w:rFonts w:hint="eastAsia"/>
        </w:rPr>
        <w:t>跳转到状态</w:t>
      </w:r>
      <w:r w:rsidR="006215B6">
        <w:rPr>
          <w:rFonts w:hint="eastAsia"/>
        </w:rPr>
        <w:t>j</w:t>
      </w:r>
      <w:r w:rsidR="006215B6">
        <w:rPr>
          <w:rFonts w:hint="eastAsia"/>
        </w:rPr>
        <w:t>，那么</w:t>
      </w:r>
      <w:r w:rsidR="006215B6">
        <w:rPr>
          <w:rFonts w:hint="eastAsia"/>
        </w:rPr>
        <w:t>DTran[i][</w:t>
      </w:r>
      <w:r w:rsidR="006215B6">
        <w:t>‘</w:t>
      </w:r>
      <w:r w:rsidR="006215B6">
        <w:rPr>
          <w:rFonts w:hint="eastAsia"/>
        </w:rPr>
        <w:t>a</w:t>
      </w:r>
      <w:r w:rsidR="006215B6">
        <w:t>’</w:t>
      </w:r>
      <w:r w:rsidR="006215B6">
        <w:rPr>
          <w:rFonts w:hint="eastAsia"/>
        </w:rPr>
        <w:t>] = j</w:t>
      </w:r>
      <w:r w:rsidR="006215B6">
        <w:rPr>
          <w:rFonts w:hint="eastAsia"/>
        </w:rPr>
        <w:t>。如果某一条路径不存在，就把</w:t>
      </w:r>
      <w:r w:rsidR="00C47EF2">
        <w:rPr>
          <w:rFonts w:hint="eastAsia"/>
        </w:rPr>
        <w:t>DTran</w:t>
      </w:r>
      <w:r w:rsidR="00C47EF2">
        <w:rPr>
          <w:rFonts w:hint="eastAsia"/>
        </w:rPr>
        <w:t>相应的元素置为</w:t>
      </w:r>
      <w:r w:rsidR="00C47EF2">
        <w:rPr>
          <w:rFonts w:hint="eastAsia"/>
        </w:rPr>
        <w:t>-1</w:t>
      </w:r>
      <w:r w:rsidR="00C47EF2">
        <w:rPr>
          <w:rFonts w:hint="eastAsia"/>
        </w:rPr>
        <w:t>。</w:t>
      </w:r>
    </w:p>
    <w:p w14:paraId="5DFAD89D" w14:textId="44C73A44" w:rsidR="004869C4" w:rsidRDefault="004869C4" w:rsidP="006215B6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然后，</w:t>
      </w:r>
      <w:r w:rsidR="008612A8">
        <w:rPr>
          <w:rFonts w:hint="eastAsia"/>
        </w:rPr>
        <w:t>根据</w:t>
      </w:r>
      <w:r w:rsidR="00E54D4E">
        <w:rPr>
          <w:rFonts w:hint="eastAsia"/>
        </w:rPr>
        <w:t>终结符</w:t>
      </w:r>
      <w:r w:rsidR="00E54D4E">
        <w:rPr>
          <w:rFonts w:hint="eastAsia"/>
        </w:rPr>
        <w:t>$</w:t>
      </w:r>
      <w:r w:rsidR="005A636D">
        <w:rPr>
          <w:rFonts w:hint="eastAsia"/>
        </w:rPr>
        <w:t>出现的位置，找出所有的</w:t>
      </w:r>
      <w:r w:rsidR="003139C0">
        <w:rPr>
          <w:rFonts w:hint="eastAsia"/>
        </w:rPr>
        <w:t>终结状态，然后用一个数组</w:t>
      </w:r>
      <w:r w:rsidR="003139C0">
        <w:rPr>
          <w:rFonts w:hint="eastAsia"/>
        </w:rPr>
        <w:t>FinishedStates</w:t>
      </w:r>
      <w:r w:rsidR="003139C0">
        <w:rPr>
          <w:rFonts w:hint="eastAsia"/>
        </w:rPr>
        <w:lastRenderedPageBreak/>
        <w:t>标记出哪些状态是终结状态</w:t>
      </w:r>
      <w:r w:rsidR="00EB70C3">
        <w:rPr>
          <w:rFonts w:hint="eastAsia"/>
        </w:rPr>
        <w:t>，输出这个数组</w:t>
      </w:r>
      <w:r w:rsidR="009159FF">
        <w:rPr>
          <w:rFonts w:hint="eastAsia"/>
        </w:rPr>
        <w:t>，并且生成相应的动作</w:t>
      </w:r>
      <w:r w:rsidR="00EB70C3">
        <w:rPr>
          <w:rFonts w:hint="eastAsia"/>
        </w:rPr>
        <w:t>。</w:t>
      </w:r>
    </w:p>
    <w:p w14:paraId="75B8324E" w14:textId="6F13D9AD" w:rsidR="008B2AE9" w:rsidRDefault="008B2AE9" w:rsidP="006215B6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最后输出一个范例函数</w:t>
      </w:r>
      <w:r>
        <w:rPr>
          <w:rFonts w:hint="eastAsia"/>
        </w:rPr>
        <w:t>yylex()</w:t>
      </w:r>
      <w:r w:rsidR="009159FF">
        <w:rPr>
          <w:rFonts w:hint="eastAsia"/>
        </w:rPr>
        <w:t>，用于自动读入字符、进行状态跳转</w:t>
      </w:r>
      <w:r w:rsidR="00713327">
        <w:rPr>
          <w:rFonts w:hint="eastAsia"/>
        </w:rPr>
        <w:t>。</w:t>
      </w:r>
      <w:r w:rsidR="00713327">
        <w:rPr>
          <w:rFonts w:hint="eastAsia"/>
        </w:rPr>
        <w:t>yylex</w:t>
      </w:r>
      <w:r w:rsidR="00713327">
        <w:rPr>
          <w:rFonts w:hint="eastAsia"/>
        </w:rPr>
        <w:t>函数需要保证匹配最长的字符串，并且在</w:t>
      </w:r>
      <w:r w:rsidR="00713327">
        <w:rPr>
          <w:rFonts w:hint="eastAsia"/>
        </w:rPr>
        <w:t>yytext</w:t>
      </w:r>
      <w:r w:rsidR="00713327">
        <w:rPr>
          <w:rFonts w:hint="eastAsia"/>
        </w:rPr>
        <w:t>和</w:t>
      </w:r>
      <w:r w:rsidR="00713327">
        <w:rPr>
          <w:rFonts w:hint="eastAsia"/>
        </w:rPr>
        <w:t>yyleng</w:t>
      </w:r>
      <w:r w:rsidR="00713327">
        <w:rPr>
          <w:rFonts w:hint="eastAsia"/>
        </w:rPr>
        <w:t>变量中保存当前匹配的字符串内容和字符串长度。</w:t>
      </w:r>
    </w:p>
    <w:p w14:paraId="3A137336" w14:textId="77777777" w:rsidR="00873CAB" w:rsidRDefault="00873CAB" w:rsidP="00873CAB">
      <w:pPr>
        <w:jc w:val="left"/>
        <w:rPr>
          <w:rFonts w:hint="eastAsia"/>
        </w:rPr>
      </w:pPr>
    </w:p>
    <w:p w14:paraId="3CE4FC38" w14:textId="0A79EF98" w:rsidR="00873CAB" w:rsidRPr="00ED6285" w:rsidRDefault="00550D0E" w:rsidP="00873CAB">
      <w:pPr>
        <w:jc w:val="left"/>
        <w:rPr>
          <w:rFonts w:hint="eastAsia"/>
          <w:b/>
        </w:rPr>
      </w:pPr>
      <w:r w:rsidRPr="00ED6285">
        <w:rPr>
          <w:rFonts w:hint="eastAsia"/>
          <w:b/>
        </w:rPr>
        <w:t>六、</w:t>
      </w:r>
      <w:r w:rsidR="00F50524" w:rsidRPr="00ED6285">
        <w:rPr>
          <w:rFonts w:hint="eastAsia"/>
          <w:b/>
        </w:rPr>
        <w:t>Lex</w:t>
      </w:r>
      <w:r w:rsidR="00F50524" w:rsidRPr="00ED6285">
        <w:rPr>
          <w:rFonts w:hint="eastAsia"/>
          <w:b/>
        </w:rPr>
        <w:t>规则文件解析器</w:t>
      </w:r>
    </w:p>
    <w:p w14:paraId="02E95D22" w14:textId="1DFB21F9" w:rsidR="00F50524" w:rsidRDefault="00F50524" w:rsidP="00F5052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Lex</w:t>
      </w:r>
      <w:r>
        <w:rPr>
          <w:rFonts w:hint="eastAsia"/>
        </w:rPr>
        <w:t>规则分为三个区域，定义区、规则区和程序区。</w:t>
      </w:r>
      <w:r w:rsidR="005F0AC4">
        <w:rPr>
          <w:rFonts w:hint="eastAsia"/>
        </w:rPr>
        <w:t>在</w:t>
      </w:r>
      <w:r w:rsidR="005F0AC4">
        <w:rPr>
          <w:rFonts w:hint="eastAsia"/>
        </w:rPr>
        <w:t>lex.cc</w:t>
      </w:r>
      <w:r w:rsidR="005F0AC4">
        <w:rPr>
          <w:rFonts w:hint="eastAsia"/>
        </w:rPr>
        <w:t>和</w:t>
      </w:r>
      <w:r w:rsidR="005F0AC4">
        <w:rPr>
          <w:rFonts w:hint="eastAsia"/>
        </w:rPr>
        <w:t>lex.h</w:t>
      </w:r>
      <w:r w:rsidR="005F0AC4">
        <w:rPr>
          <w:rFonts w:hint="eastAsia"/>
        </w:rPr>
        <w:t>中定义了解析</w:t>
      </w:r>
      <w:r w:rsidR="005F0AC4">
        <w:rPr>
          <w:rFonts w:hint="eastAsia"/>
        </w:rPr>
        <w:t>Lex</w:t>
      </w:r>
      <w:r w:rsidR="005F0AC4">
        <w:rPr>
          <w:rFonts w:hint="eastAsia"/>
        </w:rPr>
        <w:t>规则的程序，然后通过基本的字符串比较来区分出正则表达式规则，再由正则表达式解析器生成相应的语法树和</w:t>
      </w:r>
      <w:r w:rsidR="005F0AC4">
        <w:rPr>
          <w:rFonts w:hint="eastAsia"/>
        </w:rPr>
        <w:t>DFA</w:t>
      </w:r>
      <w:r w:rsidR="005F0AC4">
        <w:rPr>
          <w:rFonts w:hint="eastAsia"/>
        </w:rPr>
        <w:t>。</w:t>
      </w:r>
    </w:p>
    <w:p w14:paraId="033E7031" w14:textId="77777777" w:rsidR="002615A4" w:rsidRDefault="002615A4" w:rsidP="002615A4">
      <w:pPr>
        <w:jc w:val="left"/>
        <w:rPr>
          <w:rFonts w:hint="eastAsia"/>
        </w:rPr>
      </w:pPr>
    </w:p>
    <w:p w14:paraId="0D62BA3B" w14:textId="40357172" w:rsidR="002615A4" w:rsidRPr="002615A4" w:rsidRDefault="002615A4" w:rsidP="002615A4">
      <w:pPr>
        <w:jc w:val="left"/>
        <w:rPr>
          <w:rFonts w:hint="eastAsia"/>
          <w:b/>
        </w:rPr>
      </w:pPr>
      <w:r w:rsidRPr="002615A4">
        <w:rPr>
          <w:rFonts w:hint="eastAsia"/>
          <w:b/>
        </w:rPr>
        <w:t>七、综述</w:t>
      </w:r>
    </w:p>
    <w:p w14:paraId="5D4DF9EE" w14:textId="5096BEB7" w:rsidR="002615A4" w:rsidRPr="002615A4" w:rsidRDefault="002615A4" w:rsidP="002615A4">
      <w:pPr>
        <w:ind w:firstLineChars="202" w:firstLine="424"/>
        <w:jc w:val="left"/>
      </w:pPr>
      <w:r>
        <w:rPr>
          <w:rFonts w:hint="eastAsia"/>
        </w:rPr>
        <w:t>这里使用了优化过后的由正则表达式直接生成</w:t>
      </w:r>
      <w:r>
        <w:rPr>
          <w:rFonts w:hint="eastAsia"/>
        </w:rPr>
        <w:t>DFA</w:t>
      </w:r>
      <w:r>
        <w:rPr>
          <w:rFonts w:hint="eastAsia"/>
        </w:rPr>
        <w:t>的算法，并且补充了龙书中并未提到的部分内容，比如</w:t>
      </w:r>
      <w:r>
        <w:rPr>
          <w:rFonts w:hint="eastAsia"/>
        </w:rPr>
        <w:t>lastpos</w:t>
      </w:r>
      <w:r>
        <w:rPr>
          <w:rFonts w:hint="eastAsia"/>
        </w:rPr>
        <w:t>的计算、</w:t>
      </w:r>
      <w:r w:rsidR="003B40E0">
        <w:rPr>
          <w:rFonts w:hint="eastAsia"/>
        </w:rPr>
        <w:t>followpos</w:t>
      </w:r>
      <w:r w:rsidR="003B40E0">
        <w:rPr>
          <w:rFonts w:hint="eastAsia"/>
        </w:rPr>
        <w:t>的计算和多个正则表达式的处理，比较好地消化理解了龙书中词法分析的内容。</w:t>
      </w:r>
      <w:bookmarkStart w:id="0" w:name="_GoBack"/>
      <w:bookmarkEnd w:id="0"/>
    </w:p>
    <w:sectPr w:rsidR="002615A4" w:rsidRPr="0026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AF212" w14:textId="77777777" w:rsidR="000F6A3E" w:rsidRDefault="000F6A3E" w:rsidP="000F6A3E">
      <w:r>
        <w:separator/>
      </w:r>
    </w:p>
  </w:endnote>
  <w:endnote w:type="continuationSeparator" w:id="0">
    <w:p w14:paraId="0857B4AE" w14:textId="77777777" w:rsidR="000F6A3E" w:rsidRDefault="000F6A3E" w:rsidP="000F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30D10" w14:textId="77777777" w:rsidR="000F6A3E" w:rsidRDefault="000F6A3E" w:rsidP="000F6A3E">
      <w:r>
        <w:separator/>
      </w:r>
    </w:p>
  </w:footnote>
  <w:footnote w:type="continuationSeparator" w:id="0">
    <w:p w14:paraId="03940AEB" w14:textId="77777777" w:rsidR="000F6A3E" w:rsidRDefault="000F6A3E" w:rsidP="000F6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7CB"/>
    <w:multiLevelType w:val="hybridMultilevel"/>
    <w:tmpl w:val="0D889A00"/>
    <w:lvl w:ilvl="0" w:tplc="3026686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1287A15"/>
    <w:multiLevelType w:val="hybridMultilevel"/>
    <w:tmpl w:val="C818B8B2"/>
    <w:lvl w:ilvl="0" w:tplc="7074843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38251D99"/>
    <w:multiLevelType w:val="hybridMultilevel"/>
    <w:tmpl w:val="74BCE758"/>
    <w:lvl w:ilvl="0" w:tplc="0AF6E59E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D8E0B05"/>
    <w:multiLevelType w:val="hybridMultilevel"/>
    <w:tmpl w:val="74BCE758"/>
    <w:lvl w:ilvl="0" w:tplc="0AF6E59E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E9D033D"/>
    <w:multiLevelType w:val="hybridMultilevel"/>
    <w:tmpl w:val="F80EC716"/>
    <w:lvl w:ilvl="0" w:tplc="3D2E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6C"/>
    <w:rsid w:val="000555E7"/>
    <w:rsid w:val="00092EC6"/>
    <w:rsid w:val="000B55E8"/>
    <w:rsid w:val="000C5F84"/>
    <w:rsid w:val="000C7764"/>
    <w:rsid w:val="000F6031"/>
    <w:rsid w:val="000F6A3E"/>
    <w:rsid w:val="001F4988"/>
    <w:rsid w:val="00225C63"/>
    <w:rsid w:val="00243747"/>
    <w:rsid w:val="0025062C"/>
    <w:rsid w:val="002615A4"/>
    <w:rsid w:val="00261C36"/>
    <w:rsid w:val="002815AA"/>
    <w:rsid w:val="002D58D6"/>
    <w:rsid w:val="002F007C"/>
    <w:rsid w:val="002F265B"/>
    <w:rsid w:val="003139C0"/>
    <w:rsid w:val="00382C36"/>
    <w:rsid w:val="003938E1"/>
    <w:rsid w:val="003B40E0"/>
    <w:rsid w:val="003C26C5"/>
    <w:rsid w:val="003E2F02"/>
    <w:rsid w:val="00413590"/>
    <w:rsid w:val="00453CD4"/>
    <w:rsid w:val="0048312A"/>
    <w:rsid w:val="00485969"/>
    <w:rsid w:val="004869C4"/>
    <w:rsid w:val="00525E06"/>
    <w:rsid w:val="00546DD4"/>
    <w:rsid w:val="00550D0E"/>
    <w:rsid w:val="00563D4F"/>
    <w:rsid w:val="0058768C"/>
    <w:rsid w:val="005933ED"/>
    <w:rsid w:val="005A1C7B"/>
    <w:rsid w:val="005A636D"/>
    <w:rsid w:val="005F0AC4"/>
    <w:rsid w:val="00617EC2"/>
    <w:rsid w:val="006215B6"/>
    <w:rsid w:val="006259E0"/>
    <w:rsid w:val="0062674C"/>
    <w:rsid w:val="00637FF0"/>
    <w:rsid w:val="006622A0"/>
    <w:rsid w:val="006732D2"/>
    <w:rsid w:val="00684371"/>
    <w:rsid w:val="006C1F83"/>
    <w:rsid w:val="006D236B"/>
    <w:rsid w:val="00713327"/>
    <w:rsid w:val="007150A9"/>
    <w:rsid w:val="00780EDE"/>
    <w:rsid w:val="007A6C6C"/>
    <w:rsid w:val="00845075"/>
    <w:rsid w:val="008612A8"/>
    <w:rsid w:val="00861313"/>
    <w:rsid w:val="00873CAB"/>
    <w:rsid w:val="00895479"/>
    <w:rsid w:val="008B2AE9"/>
    <w:rsid w:val="008E49C5"/>
    <w:rsid w:val="009159FF"/>
    <w:rsid w:val="00974E4B"/>
    <w:rsid w:val="009C0ECA"/>
    <w:rsid w:val="009D17E6"/>
    <w:rsid w:val="009D2F41"/>
    <w:rsid w:val="00A35B39"/>
    <w:rsid w:val="00A56127"/>
    <w:rsid w:val="00B31549"/>
    <w:rsid w:val="00B42254"/>
    <w:rsid w:val="00B97D87"/>
    <w:rsid w:val="00BF6B2A"/>
    <w:rsid w:val="00C07C3F"/>
    <w:rsid w:val="00C334D9"/>
    <w:rsid w:val="00C47EF2"/>
    <w:rsid w:val="00C738F3"/>
    <w:rsid w:val="00C81CD4"/>
    <w:rsid w:val="00C84E24"/>
    <w:rsid w:val="00CC181F"/>
    <w:rsid w:val="00CE0986"/>
    <w:rsid w:val="00CE7845"/>
    <w:rsid w:val="00CF35DD"/>
    <w:rsid w:val="00D02649"/>
    <w:rsid w:val="00D214F1"/>
    <w:rsid w:val="00D94C4A"/>
    <w:rsid w:val="00DB30D4"/>
    <w:rsid w:val="00DE2CE9"/>
    <w:rsid w:val="00E13E78"/>
    <w:rsid w:val="00E4472D"/>
    <w:rsid w:val="00E54D4E"/>
    <w:rsid w:val="00E55A55"/>
    <w:rsid w:val="00E56DA1"/>
    <w:rsid w:val="00E85031"/>
    <w:rsid w:val="00EB70C3"/>
    <w:rsid w:val="00ED6285"/>
    <w:rsid w:val="00EF58F4"/>
    <w:rsid w:val="00F50524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9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24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C334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334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endnote text"/>
    <w:basedOn w:val="a"/>
    <w:link w:val="Char0"/>
    <w:uiPriority w:val="99"/>
    <w:semiHidden/>
    <w:unhideWhenUsed/>
    <w:rsid w:val="000F6A3E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0F6A3E"/>
  </w:style>
  <w:style w:type="character" w:styleId="a6">
    <w:name w:val="endnote reference"/>
    <w:basedOn w:val="a0"/>
    <w:uiPriority w:val="99"/>
    <w:semiHidden/>
    <w:unhideWhenUsed/>
    <w:rsid w:val="000F6A3E"/>
    <w:rPr>
      <w:vertAlign w:val="superscript"/>
    </w:rPr>
  </w:style>
  <w:style w:type="paragraph" w:styleId="a7">
    <w:name w:val="Balloon Text"/>
    <w:basedOn w:val="a"/>
    <w:link w:val="Char1"/>
    <w:uiPriority w:val="99"/>
    <w:semiHidden/>
    <w:unhideWhenUsed/>
    <w:rsid w:val="000F6A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6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24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C334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334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endnote text"/>
    <w:basedOn w:val="a"/>
    <w:link w:val="Char0"/>
    <w:uiPriority w:val="99"/>
    <w:semiHidden/>
    <w:unhideWhenUsed/>
    <w:rsid w:val="000F6A3E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0F6A3E"/>
  </w:style>
  <w:style w:type="character" w:styleId="a6">
    <w:name w:val="endnote reference"/>
    <w:basedOn w:val="a0"/>
    <w:uiPriority w:val="99"/>
    <w:semiHidden/>
    <w:unhideWhenUsed/>
    <w:rsid w:val="000F6A3E"/>
    <w:rPr>
      <w:vertAlign w:val="superscript"/>
    </w:rPr>
  </w:style>
  <w:style w:type="paragraph" w:styleId="a7">
    <w:name w:val="Balloon Text"/>
    <w:basedOn w:val="a"/>
    <w:link w:val="Char1"/>
    <w:uiPriority w:val="99"/>
    <w:semiHidden/>
    <w:unhideWhenUsed/>
    <w:rsid w:val="000F6A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6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380</Words>
  <Characters>2170</Characters>
  <Application>Microsoft Office Word</Application>
  <DocSecurity>0</DocSecurity>
  <Lines>18</Lines>
  <Paragraphs>5</Paragraphs>
  <ScaleCrop>false</ScaleCrop>
  <Company>kitten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kitten</dc:creator>
  <cp:keywords/>
  <dc:description/>
  <cp:lastModifiedBy>kitten</cp:lastModifiedBy>
  <cp:revision>94</cp:revision>
  <dcterms:created xsi:type="dcterms:W3CDTF">2011-12-18T11:38:00Z</dcterms:created>
  <dcterms:modified xsi:type="dcterms:W3CDTF">2011-12-19T11:41:00Z</dcterms:modified>
</cp:coreProperties>
</file>